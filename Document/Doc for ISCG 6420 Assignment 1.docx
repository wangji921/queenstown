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2079E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AU" w:eastAsia="zh-CN"/>
        </w:rPr>
        <w:drawing>
          <wp:inline distT="0" distB="0" distL="0" distR="0" wp14:anchorId="2A1405BF" wp14:editId="5D2D2FC6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7AFBD5" w14:textId="7B99B7F1" w:rsidR="00C6554A" w:rsidRDefault="00975682" w:rsidP="00C6554A">
      <w:pPr>
        <w:pStyle w:val="Title"/>
      </w:pPr>
      <w:r>
        <w:t>Assignment 1</w:t>
      </w:r>
      <w:r w:rsidR="009861FC">
        <w:t xml:space="preserve"> Queenstown</w:t>
      </w:r>
    </w:p>
    <w:p w14:paraId="161C0681" w14:textId="751E1D1E" w:rsidR="00C6554A" w:rsidRDefault="00975682" w:rsidP="00C6554A">
      <w:pPr>
        <w:pStyle w:val="Subtitle"/>
        <w:rPr>
          <w:spacing w:val="1"/>
        </w:rPr>
      </w:pPr>
      <w:r>
        <w:t xml:space="preserve">Queenstown -- </w:t>
      </w:r>
      <w:r w:rsidRPr="00DD77C5">
        <w:t>A</w:t>
      </w:r>
      <w:r w:rsidRPr="00DD77C5">
        <w:rPr>
          <w:spacing w:val="-40"/>
        </w:rPr>
        <w:t xml:space="preserve"> </w:t>
      </w:r>
      <w:r w:rsidRPr="00DD77C5">
        <w:rPr>
          <w:spacing w:val="1"/>
        </w:rPr>
        <w:t>Website</w:t>
      </w:r>
      <w:r w:rsidRPr="00DD77C5">
        <w:rPr>
          <w:spacing w:val="-40"/>
        </w:rPr>
        <w:t xml:space="preserve"> </w:t>
      </w:r>
      <w:r w:rsidRPr="00DD77C5">
        <w:t>for</w:t>
      </w:r>
      <w:r w:rsidRPr="00DD77C5">
        <w:rPr>
          <w:spacing w:val="-41"/>
        </w:rPr>
        <w:t xml:space="preserve"> </w:t>
      </w:r>
      <w:r w:rsidRPr="00DD77C5">
        <w:rPr>
          <w:spacing w:val="1"/>
        </w:rPr>
        <w:t>Tourists</w:t>
      </w:r>
    </w:p>
    <w:p w14:paraId="38A07437" w14:textId="10B7793B" w:rsidR="00C8573E" w:rsidRDefault="00975682" w:rsidP="00C8573E">
      <w:pPr>
        <w:pStyle w:val="ContactInfo"/>
      </w:pPr>
      <w:r>
        <w:t>Ji Wang</w:t>
      </w:r>
      <w:r w:rsidR="00C6554A">
        <w:t xml:space="preserve"> </w:t>
      </w:r>
      <w:r w:rsidR="00C8573E">
        <w:t xml:space="preserve"> 1472041</w:t>
      </w:r>
    </w:p>
    <w:p w14:paraId="00C50C9B" w14:textId="77777777" w:rsidR="00C8573E" w:rsidRDefault="00975682" w:rsidP="00C6554A">
      <w:pPr>
        <w:pStyle w:val="ContactInfo"/>
      </w:pPr>
      <w:r w:rsidRPr="00DD77C5">
        <w:rPr>
          <w:spacing w:val="1"/>
          <w:w w:val="95"/>
        </w:rPr>
        <w:t>ISCG</w:t>
      </w:r>
      <w:r w:rsidRPr="00DD77C5">
        <w:rPr>
          <w:spacing w:val="-15"/>
          <w:w w:val="95"/>
        </w:rPr>
        <w:t xml:space="preserve"> </w:t>
      </w:r>
      <w:r w:rsidRPr="00DD77C5">
        <w:rPr>
          <w:spacing w:val="1"/>
          <w:w w:val="95"/>
        </w:rPr>
        <w:t>6420</w:t>
      </w:r>
      <w:r w:rsidRPr="00DD77C5">
        <w:rPr>
          <w:spacing w:val="-12"/>
          <w:w w:val="95"/>
        </w:rPr>
        <w:t xml:space="preserve"> </w:t>
      </w:r>
      <w:r w:rsidRPr="00DD77C5">
        <w:rPr>
          <w:spacing w:val="1"/>
          <w:w w:val="95"/>
        </w:rPr>
        <w:t>IWD</w:t>
      </w:r>
      <w:r w:rsidR="00C8573E">
        <w:t xml:space="preserve"> </w:t>
      </w:r>
    </w:p>
    <w:p w14:paraId="26E7ED51" w14:textId="39475643" w:rsidR="00AA61EF" w:rsidRDefault="00C6554A" w:rsidP="00C6554A">
      <w:pPr>
        <w:pStyle w:val="ContactInfo"/>
      </w:pPr>
      <w:r w:rsidRPr="00D5413C">
        <w:t xml:space="preserve"> </w:t>
      </w:r>
      <w:r w:rsidR="00975682">
        <w:t>23 September 2016</w:t>
      </w:r>
    </w:p>
    <w:p w14:paraId="5019E764" w14:textId="77777777" w:rsidR="00AA61EF" w:rsidRDefault="00AA61EF" w:rsidP="00AA61EF">
      <w:pPr>
        <w:rPr>
          <w:sz w:val="24"/>
          <w:szCs w:val="24"/>
        </w:rPr>
      </w:pPr>
      <w:r w:rsidRPr="00A07126">
        <w:rPr>
          <w:sz w:val="24"/>
          <w:szCs w:val="24"/>
        </w:rPr>
        <w:t>http://dochyper.unitec.ac.nz/iwd16s2/6161/wangj180IWD/queenstown/index.html</w:t>
      </w:r>
    </w:p>
    <w:p w14:paraId="4C325176" w14:textId="05C9B9C2" w:rsidR="00C6554A" w:rsidRDefault="00C6554A" w:rsidP="00C6554A">
      <w:pPr>
        <w:pStyle w:val="ContactInfo"/>
      </w:pPr>
      <w:r>
        <w:br w:type="page"/>
      </w:r>
    </w:p>
    <w:p w14:paraId="3E0E944A" w14:textId="70F51798" w:rsidR="00D55D4B" w:rsidRDefault="00D55D4B" w:rsidP="00D55D4B">
      <w:pPr>
        <w:pStyle w:val="Heading1"/>
      </w:pPr>
      <w:r>
        <w:lastRenderedPageBreak/>
        <w:t>INTRODUCTION</w:t>
      </w:r>
    </w:p>
    <w:p w14:paraId="20DF979A" w14:textId="77777777" w:rsidR="00981833" w:rsidRPr="00981833" w:rsidRDefault="00981833" w:rsidP="00981833">
      <w:pPr>
        <w:pStyle w:val="Heading1"/>
        <w:rPr>
          <w:rFonts w:asciiTheme="minorHAnsi" w:eastAsia="宋体" w:hAnsiTheme="minorHAnsi" w:cstheme="minorBidi"/>
          <w:color w:val="595959" w:themeColor="text1" w:themeTint="A6"/>
          <w:sz w:val="24"/>
          <w:szCs w:val="24"/>
        </w:rPr>
      </w:pPr>
      <w:r w:rsidRPr="00981833">
        <w:rPr>
          <w:rFonts w:asciiTheme="minorHAnsi" w:eastAsia="宋体" w:hAnsiTheme="minorHAnsi" w:cstheme="minorBidi"/>
          <w:color w:val="595959" w:themeColor="text1" w:themeTint="A6"/>
          <w:sz w:val="24"/>
          <w:szCs w:val="24"/>
        </w:rPr>
        <w:t>Queenstown, New Zealand, is the Southern Hemisphere’s premier four season lake and alpine resort.</w:t>
      </w:r>
    </w:p>
    <w:p w14:paraId="15A45BFF" w14:textId="47B10D84" w:rsidR="00BA5365" w:rsidRDefault="00D55D4B">
      <w:pPr>
        <w:rPr>
          <w:sz w:val="24"/>
          <w:szCs w:val="24"/>
        </w:rPr>
      </w:pPr>
      <w:r>
        <w:rPr>
          <w:sz w:val="24"/>
          <w:szCs w:val="24"/>
        </w:rPr>
        <w:t>Queenstown.com</w:t>
      </w:r>
      <w:r w:rsidRPr="00B32F40">
        <w:rPr>
          <w:sz w:val="24"/>
          <w:szCs w:val="24"/>
        </w:rPr>
        <w:t xml:space="preserve"> basically incorporates the all the information needed by the tourist or the travelers to plan their trip to one of the most scenic places in the world. </w:t>
      </w:r>
      <w:r w:rsidR="00AF7E44">
        <w:rPr>
          <w:sz w:val="24"/>
          <w:szCs w:val="24"/>
        </w:rPr>
        <w:t xml:space="preserve">It includes </w:t>
      </w:r>
      <w:r w:rsidR="00AF7E44" w:rsidRPr="00AF7E44">
        <w:rPr>
          <w:sz w:val="24"/>
          <w:szCs w:val="24"/>
        </w:rPr>
        <w:t>and information guide</w:t>
      </w:r>
      <w:r w:rsidR="00AF7E44">
        <w:rPr>
          <w:sz w:val="24"/>
          <w:szCs w:val="24"/>
        </w:rPr>
        <w:t xml:space="preserve">, i.e. </w:t>
      </w:r>
      <w:r w:rsidR="00AF7E44" w:rsidRPr="00AF7E44">
        <w:rPr>
          <w:sz w:val="24"/>
          <w:szCs w:val="24"/>
        </w:rPr>
        <w:t>the best places to play, eat, and sleep</w:t>
      </w:r>
      <w:r w:rsidR="00AF7E44">
        <w:rPr>
          <w:sz w:val="24"/>
          <w:szCs w:val="24"/>
        </w:rPr>
        <w:t>, the upcoming events, galleries etc.</w:t>
      </w:r>
    </w:p>
    <w:p w14:paraId="33FC2C43" w14:textId="70154A1B" w:rsidR="00D55D4B" w:rsidRDefault="00A07126" w:rsidP="00A07126">
      <w:pPr>
        <w:pStyle w:val="Heading1"/>
      </w:pPr>
      <w:r>
        <w:t>URL OF THE WEBSITE</w:t>
      </w:r>
    </w:p>
    <w:p w14:paraId="66F51F74" w14:textId="6EE10D40" w:rsidR="00A07126" w:rsidRDefault="00A07126">
      <w:pPr>
        <w:rPr>
          <w:sz w:val="24"/>
          <w:szCs w:val="24"/>
        </w:rPr>
      </w:pPr>
      <w:r w:rsidRPr="00A07126">
        <w:rPr>
          <w:sz w:val="24"/>
          <w:szCs w:val="24"/>
        </w:rPr>
        <w:t>http://dochyper.unitec.ac.nz/iwd16s2/6161/wangj180IWD/queenstown/index.html</w:t>
      </w:r>
    </w:p>
    <w:p w14:paraId="24E6A073" w14:textId="79575689" w:rsidR="00D55D4B" w:rsidRDefault="00D55D4B" w:rsidP="00D55D4B">
      <w:pPr>
        <w:pStyle w:val="Heading1"/>
      </w:pPr>
      <w:r>
        <w:t>PURPOSE</w:t>
      </w:r>
    </w:p>
    <w:p w14:paraId="269FB9AF" w14:textId="0D893436" w:rsidR="00D55D4B" w:rsidRDefault="00981833">
      <w:r>
        <w:rPr>
          <w:sz w:val="24"/>
          <w:szCs w:val="24"/>
        </w:rPr>
        <w:t>This website</w:t>
      </w:r>
      <w:r w:rsidRPr="00981833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981833">
        <w:rPr>
          <w:sz w:val="24"/>
          <w:szCs w:val="24"/>
        </w:rPr>
        <w:t xml:space="preserve"> des</w:t>
      </w:r>
      <w:r>
        <w:rPr>
          <w:sz w:val="24"/>
          <w:szCs w:val="24"/>
        </w:rPr>
        <w:t>igned to be easy to navigate</w:t>
      </w:r>
      <w:r w:rsidRPr="00981833">
        <w:rPr>
          <w:sz w:val="24"/>
          <w:szCs w:val="24"/>
        </w:rPr>
        <w:t>.</w:t>
      </w:r>
      <w:r>
        <w:rPr>
          <w:sz w:val="24"/>
          <w:szCs w:val="24"/>
        </w:rPr>
        <w:t xml:space="preserve"> It </w:t>
      </w:r>
      <w:r w:rsidRPr="00981833">
        <w:rPr>
          <w:sz w:val="24"/>
          <w:szCs w:val="24"/>
        </w:rPr>
        <w:t>showcasing the culture, religion and history associated to the world and giving a projection to its very own existence</w:t>
      </w:r>
      <w:r>
        <w:rPr>
          <w:sz w:val="24"/>
          <w:szCs w:val="24"/>
        </w:rPr>
        <w:t xml:space="preserve"> by</w:t>
      </w:r>
      <w:r w:rsidRPr="00981833">
        <w:rPr>
          <w:sz w:val="24"/>
          <w:szCs w:val="24"/>
        </w:rPr>
        <w:t xml:space="preserve"> using d</w:t>
      </w:r>
      <w:r>
        <w:rPr>
          <w:sz w:val="24"/>
          <w:szCs w:val="24"/>
        </w:rPr>
        <w:t>ynamic content, such as videos</w:t>
      </w:r>
      <w:r w:rsidRPr="00981833">
        <w:rPr>
          <w:sz w:val="24"/>
          <w:szCs w:val="24"/>
        </w:rPr>
        <w:t xml:space="preserve">, </w:t>
      </w:r>
      <w:r w:rsidR="00E264FF">
        <w:rPr>
          <w:sz w:val="24"/>
          <w:szCs w:val="24"/>
        </w:rPr>
        <w:t>photos</w:t>
      </w:r>
      <w:r w:rsidRPr="00981833">
        <w:rPr>
          <w:sz w:val="24"/>
          <w:szCs w:val="24"/>
        </w:rPr>
        <w:t>, etc.</w:t>
      </w:r>
    </w:p>
    <w:p w14:paraId="515C1D59" w14:textId="2DD1EECF" w:rsidR="00D55D4B" w:rsidRDefault="00D55D4B" w:rsidP="00D55D4B">
      <w:pPr>
        <w:pStyle w:val="Heading1"/>
      </w:pPr>
      <w:r>
        <w:t>TARGET AUDIENCE</w:t>
      </w:r>
    </w:p>
    <w:p w14:paraId="69C341EE" w14:textId="5BC54CCF" w:rsidR="003011B7" w:rsidRDefault="00AF7E44" w:rsidP="00E8431C">
      <w:r>
        <w:t xml:space="preserve">The website target audience is </w:t>
      </w:r>
      <w:r w:rsidR="00CF4C2D">
        <w:t xml:space="preserve">the </w:t>
      </w:r>
      <w:r w:rsidR="00CF4C2D" w:rsidRPr="00CF4C2D">
        <w:t>tourist</w:t>
      </w:r>
      <w:r w:rsidR="00CF4C2D">
        <w:t xml:space="preserve"> or the travelers to plan their trip to Queenstown.</w:t>
      </w:r>
      <w:r w:rsidR="00FF207C">
        <w:t xml:space="preserve"> </w:t>
      </w:r>
    </w:p>
    <w:p w14:paraId="3B209890" w14:textId="77777777" w:rsidR="003011B7" w:rsidRDefault="003011B7">
      <w:r>
        <w:br w:type="page"/>
      </w:r>
    </w:p>
    <w:p w14:paraId="100842AD" w14:textId="0BED62FE" w:rsidR="00E8431C" w:rsidRPr="00E8431C" w:rsidRDefault="00E8431C" w:rsidP="00E8431C">
      <w:pPr>
        <w:pStyle w:val="Heading1"/>
      </w:pPr>
      <w:r>
        <w:lastRenderedPageBreak/>
        <w:t>Site M</w:t>
      </w:r>
      <w:bookmarkStart w:id="5" w:name="_GoBack"/>
      <w:bookmarkEnd w:id="5"/>
      <w:r>
        <w:t>ap</w:t>
      </w:r>
    </w:p>
    <w:p w14:paraId="67C6D95A" w14:textId="77777777" w:rsidR="00D55D4B" w:rsidRDefault="00D55D4B"/>
    <w:p w14:paraId="59E768FA" w14:textId="3C7E6A10" w:rsidR="00D55D4B" w:rsidRDefault="00D55D4B">
      <w:r>
        <w:rPr>
          <w:noProof/>
          <w:lang w:val="en-AU" w:eastAsia="zh-CN"/>
        </w:rPr>
        <w:drawing>
          <wp:inline distT="0" distB="0" distL="0" distR="0" wp14:anchorId="58B7C027" wp14:editId="2F54981C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11371F9" w14:textId="77777777" w:rsidR="00D55D4B" w:rsidRDefault="00D55D4B"/>
    <w:tbl>
      <w:tblPr>
        <w:tblStyle w:val="GridTable5Dark-Accent4"/>
        <w:tblW w:w="0" w:type="auto"/>
        <w:tblInd w:w="-5" w:type="dxa"/>
        <w:tblLook w:val="04A0" w:firstRow="1" w:lastRow="0" w:firstColumn="1" w:lastColumn="0" w:noHBand="0" w:noVBand="1"/>
      </w:tblPr>
      <w:tblGrid>
        <w:gridCol w:w="1268"/>
        <w:gridCol w:w="1804"/>
        <w:gridCol w:w="2275"/>
        <w:gridCol w:w="3288"/>
      </w:tblGrid>
      <w:tr w:rsidR="003011B7" w14:paraId="099E8248" w14:textId="62DFAE31" w:rsidTr="00E6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8C2F108" w14:textId="58B2CB91" w:rsidR="003011B7" w:rsidRDefault="003011B7">
            <w:r w:rsidRPr="00A871EC">
              <w:t>Page Notations</w:t>
            </w:r>
          </w:p>
        </w:tc>
        <w:tc>
          <w:tcPr>
            <w:tcW w:w="1804" w:type="dxa"/>
          </w:tcPr>
          <w:p w14:paraId="39A57D59" w14:textId="712DC7A2" w:rsidR="003011B7" w:rsidRDefault="00301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Name</w:t>
            </w:r>
          </w:p>
        </w:tc>
        <w:tc>
          <w:tcPr>
            <w:tcW w:w="2275" w:type="dxa"/>
          </w:tcPr>
          <w:p w14:paraId="1CC69713" w14:textId="1582BDE6" w:rsidR="003011B7" w:rsidRDefault="00301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3288" w:type="dxa"/>
          </w:tcPr>
          <w:p w14:paraId="3A2A83D0" w14:textId="29A75FFD" w:rsidR="003011B7" w:rsidRDefault="00301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11B7" w14:paraId="366CC15C" w14:textId="0E3B2E0C" w:rsidTr="00E6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0F8B77C" w14:textId="659C84AF" w:rsidR="003011B7" w:rsidRDefault="003011B7">
            <w:r>
              <w:t>P1</w:t>
            </w:r>
          </w:p>
        </w:tc>
        <w:tc>
          <w:tcPr>
            <w:tcW w:w="1804" w:type="dxa"/>
          </w:tcPr>
          <w:p w14:paraId="00A3D3C9" w14:textId="67DF6569" w:rsidR="003011B7" w:rsidRDefault="00301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2275" w:type="dxa"/>
          </w:tcPr>
          <w:p w14:paraId="2800814A" w14:textId="6D318497" w:rsidR="003011B7" w:rsidRDefault="00301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</w:t>
            </w:r>
          </w:p>
        </w:tc>
        <w:tc>
          <w:tcPr>
            <w:tcW w:w="3288" w:type="dxa"/>
          </w:tcPr>
          <w:p w14:paraId="0F623A56" w14:textId="593EAAA4" w:rsidR="003011B7" w:rsidRDefault="00301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Including basic introduction, multimedia and upcoming events</w:t>
            </w:r>
          </w:p>
        </w:tc>
      </w:tr>
      <w:tr w:rsidR="003011B7" w14:paraId="6D482DFE" w14:textId="0A6C44F3" w:rsidTr="00E6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542C4B9" w14:textId="0C2ABEAE" w:rsidR="003011B7" w:rsidRDefault="003011B7">
            <w:r>
              <w:t>P2</w:t>
            </w:r>
          </w:p>
        </w:tc>
        <w:tc>
          <w:tcPr>
            <w:tcW w:w="1804" w:type="dxa"/>
          </w:tcPr>
          <w:p w14:paraId="6D81A45A" w14:textId="2C358412" w:rsidR="003011B7" w:rsidRDefault="00301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Things to do</w:t>
            </w:r>
          </w:p>
        </w:tc>
        <w:tc>
          <w:tcPr>
            <w:tcW w:w="2275" w:type="dxa"/>
          </w:tcPr>
          <w:p w14:paraId="218B04E9" w14:textId="69F16CEA" w:rsidR="003011B7" w:rsidRDefault="00301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place.html</w:t>
            </w:r>
          </w:p>
        </w:tc>
        <w:tc>
          <w:tcPr>
            <w:tcW w:w="3288" w:type="dxa"/>
          </w:tcPr>
          <w:p w14:paraId="769DD68C" w14:textId="5ABEA1EB" w:rsidR="003011B7" w:rsidRDefault="00301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for dining and </w:t>
            </w:r>
            <w:r w:rsidR="007F69F4">
              <w:t>a</w:t>
            </w:r>
            <w:r w:rsidRPr="003011B7">
              <w:t>ctivities that tourist must do</w:t>
            </w:r>
          </w:p>
        </w:tc>
      </w:tr>
      <w:tr w:rsidR="003011B7" w14:paraId="111B5C0F" w14:textId="344DE917" w:rsidTr="00E6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51950D4" w14:textId="08359578" w:rsidR="003011B7" w:rsidRDefault="003011B7">
            <w:r>
              <w:t>P3</w:t>
            </w:r>
          </w:p>
        </w:tc>
        <w:tc>
          <w:tcPr>
            <w:tcW w:w="1804" w:type="dxa"/>
          </w:tcPr>
          <w:p w14:paraId="373E89B1" w14:textId="644F4E4A" w:rsidR="003011B7" w:rsidRDefault="00301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Accommodation</w:t>
            </w:r>
          </w:p>
        </w:tc>
        <w:tc>
          <w:tcPr>
            <w:tcW w:w="2275" w:type="dxa"/>
          </w:tcPr>
          <w:p w14:paraId="75351960" w14:textId="68D7F860" w:rsidR="003011B7" w:rsidRDefault="00301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accommodation.html</w:t>
            </w:r>
          </w:p>
        </w:tc>
        <w:tc>
          <w:tcPr>
            <w:tcW w:w="3288" w:type="dxa"/>
          </w:tcPr>
          <w:p w14:paraId="2BF3DFAA" w14:textId="4BA7E5EC" w:rsidR="003011B7" w:rsidRDefault="00175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47">
              <w:t>Accommodation</w:t>
            </w:r>
            <w:r>
              <w:t xml:space="preserve"> in Queenstown</w:t>
            </w:r>
          </w:p>
        </w:tc>
      </w:tr>
      <w:tr w:rsidR="003011B7" w14:paraId="663144CB" w14:textId="66D4B221" w:rsidTr="00E6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F8E523C" w14:textId="24A7F02A" w:rsidR="003011B7" w:rsidRDefault="003011B7">
            <w:r>
              <w:t>P4</w:t>
            </w:r>
          </w:p>
        </w:tc>
        <w:tc>
          <w:tcPr>
            <w:tcW w:w="1804" w:type="dxa"/>
          </w:tcPr>
          <w:p w14:paraId="61F587A2" w14:textId="03AB79C3" w:rsidR="003011B7" w:rsidRDefault="00301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</w:t>
            </w:r>
          </w:p>
        </w:tc>
        <w:tc>
          <w:tcPr>
            <w:tcW w:w="2275" w:type="dxa"/>
          </w:tcPr>
          <w:p w14:paraId="236148C4" w14:textId="58494AB7" w:rsidR="003011B7" w:rsidRDefault="00301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gallery.html</w:t>
            </w:r>
          </w:p>
        </w:tc>
        <w:tc>
          <w:tcPr>
            <w:tcW w:w="3288" w:type="dxa"/>
          </w:tcPr>
          <w:p w14:paraId="08C27A2D" w14:textId="6235104D" w:rsidR="003011B7" w:rsidRDefault="00E6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04D51" w:rsidRPr="00B04D51">
              <w:t>eautiful images and photos taken from Queenstow</w:t>
            </w:r>
            <w:r w:rsidR="00B04D51">
              <w:t>n</w:t>
            </w:r>
          </w:p>
        </w:tc>
      </w:tr>
      <w:tr w:rsidR="003011B7" w14:paraId="4C06FFAE" w14:textId="3B0D5480" w:rsidTr="00E6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C0BAD81" w14:textId="478F8469" w:rsidR="003011B7" w:rsidRDefault="003011B7">
            <w:r>
              <w:t>P5</w:t>
            </w:r>
          </w:p>
        </w:tc>
        <w:tc>
          <w:tcPr>
            <w:tcW w:w="1804" w:type="dxa"/>
          </w:tcPr>
          <w:p w14:paraId="370BDA26" w14:textId="2F8D2BDC" w:rsidR="003011B7" w:rsidRDefault="00301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</w:tc>
        <w:tc>
          <w:tcPr>
            <w:tcW w:w="2275" w:type="dxa"/>
          </w:tcPr>
          <w:p w14:paraId="5CBCA4B1" w14:textId="04268442" w:rsidR="003011B7" w:rsidRDefault="00301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newsletter.html</w:t>
            </w:r>
          </w:p>
        </w:tc>
        <w:tc>
          <w:tcPr>
            <w:tcW w:w="3288" w:type="dxa"/>
          </w:tcPr>
          <w:p w14:paraId="096F982E" w14:textId="1C093035" w:rsidR="003011B7" w:rsidRDefault="00E6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0E6394" w:rsidRPr="000E6394">
              <w:t>sers can register for a newsletter</w:t>
            </w:r>
          </w:p>
        </w:tc>
      </w:tr>
    </w:tbl>
    <w:p w14:paraId="46DFD4FE" w14:textId="77777777" w:rsidR="00D55D4B" w:rsidRDefault="00D55D4B"/>
    <w:p w14:paraId="728CA30C" w14:textId="77777777" w:rsidR="00D55D4B" w:rsidRDefault="00D55D4B"/>
    <w:p w14:paraId="50585B6B" w14:textId="77777777" w:rsidR="0014545F" w:rsidRDefault="0014545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7DAAD69E" w14:textId="666F212B" w:rsidR="00D55D4B" w:rsidRDefault="00E8431C" w:rsidP="00E8431C">
      <w:pPr>
        <w:pStyle w:val="Heading1"/>
      </w:pPr>
      <w:r>
        <w:lastRenderedPageBreak/>
        <w:t>Page Designs</w:t>
      </w:r>
    </w:p>
    <w:p w14:paraId="38C1D285" w14:textId="77777777" w:rsidR="00564D54" w:rsidRDefault="0014545F" w:rsidP="00564D54">
      <w:pPr>
        <w:pStyle w:val="Heading2"/>
      </w:pPr>
      <w:r>
        <w:t>P1. Home Page</w:t>
      </w:r>
    </w:p>
    <w:p w14:paraId="15D9A42D" w14:textId="6E61CB51" w:rsidR="00E8431C" w:rsidRDefault="00564D54" w:rsidP="00564D54">
      <w:pPr>
        <w:jc w:val="center"/>
      </w:pPr>
      <w:r>
        <w:rPr>
          <w:noProof/>
          <w:lang w:val="en-AU" w:eastAsia="zh-CN"/>
        </w:rPr>
        <w:drawing>
          <wp:inline distT="0" distB="0" distL="0" distR="0" wp14:anchorId="635769C6" wp14:editId="16F8B386">
            <wp:extent cx="4766697" cy="6696075"/>
            <wp:effectExtent l="0" t="0" r="0" b="0"/>
            <wp:docPr id="3" name="Picture 3" descr="C:\Users\jiwan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wan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75" cy="669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D857" w14:textId="77777777" w:rsidR="0014545F" w:rsidRDefault="0014545F"/>
    <w:p w14:paraId="2E712F57" w14:textId="2CFED9C2" w:rsidR="00564D54" w:rsidRDefault="00564D54"/>
    <w:p w14:paraId="18465891" w14:textId="3414E236" w:rsidR="00564D54" w:rsidRDefault="00564D54" w:rsidP="00564D54">
      <w:pPr>
        <w:pStyle w:val="Heading2"/>
      </w:pPr>
      <w:r>
        <w:lastRenderedPageBreak/>
        <w:t>P2. Things to do</w:t>
      </w:r>
    </w:p>
    <w:p w14:paraId="203707A3" w14:textId="20522C45" w:rsidR="00564D54" w:rsidRDefault="00564D54" w:rsidP="00564D54">
      <w:pPr>
        <w:jc w:val="center"/>
      </w:pPr>
      <w:r>
        <w:pict w14:anchorId="5F39F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91.8pt;height:599.4pt">
            <v:imagedata r:id="rId14" o:title="Untitled Diagram (1)"/>
          </v:shape>
        </w:pict>
      </w:r>
    </w:p>
    <w:p w14:paraId="2DD27293" w14:textId="6D02D832" w:rsidR="00564D54" w:rsidRDefault="00564D54" w:rsidP="00564D54">
      <w:pPr>
        <w:pStyle w:val="Heading2"/>
      </w:pPr>
      <w:r>
        <w:lastRenderedPageBreak/>
        <w:t>P3. Accommodation</w:t>
      </w:r>
    </w:p>
    <w:p w14:paraId="212CD4F3" w14:textId="141815CA" w:rsidR="009D0B33" w:rsidRPr="009D0B33" w:rsidRDefault="009D0B33" w:rsidP="009D0B33">
      <w:pPr>
        <w:jc w:val="center"/>
      </w:pPr>
      <w:r>
        <w:pict w14:anchorId="4D84610C">
          <v:shape id="_x0000_i1044" type="#_x0000_t75" style="width:381pt;height:582.6pt">
            <v:imagedata r:id="rId15" o:title="Untitled Diagram (2)"/>
          </v:shape>
        </w:pict>
      </w:r>
    </w:p>
    <w:p w14:paraId="3CDEAC84" w14:textId="14E839DF" w:rsidR="00564D54" w:rsidRDefault="00564D54" w:rsidP="00564D54">
      <w:pPr>
        <w:jc w:val="center"/>
      </w:pPr>
      <w:r>
        <w:br w:type="page"/>
      </w:r>
    </w:p>
    <w:p w14:paraId="3B387870" w14:textId="77777777" w:rsidR="00564D54" w:rsidRDefault="00564D54" w:rsidP="00564D54">
      <w:pPr>
        <w:pStyle w:val="Heading2"/>
      </w:pPr>
      <w:r>
        <w:lastRenderedPageBreak/>
        <w:t>P4, Gallery</w:t>
      </w:r>
    </w:p>
    <w:p w14:paraId="68C022B4" w14:textId="34375EF6" w:rsidR="0014545F" w:rsidRDefault="009D0B33" w:rsidP="009D0B33">
      <w:pPr>
        <w:jc w:val="center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  <w:lang w:val="en-AU" w:eastAsia="zh-CN"/>
        </w:rPr>
        <w:drawing>
          <wp:inline distT="0" distB="0" distL="0" distR="0" wp14:anchorId="2C00E2C6" wp14:editId="62E2DCA4">
            <wp:extent cx="4800600" cy="7343775"/>
            <wp:effectExtent l="0" t="0" r="0" b="9525"/>
            <wp:docPr id="4" name="Picture 4" descr="C:\Users\jiwan\AppData\Local\Microsoft\Windows\INetCacheContent.Wor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wan\AppData\Local\Microsoft\Windows\INetCacheContent.Wor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45F">
        <w:br w:type="page"/>
      </w:r>
    </w:p>
    <w:p w14:paraId="6E749473" w14:textId="52A5F05B" w:rsidR="009D0B33" w:rsidRDefault="009D0B33" w:rsidP="009D0B33">
      <w:pPr>
        <w:pStyle w:val="Heading2"/>
      </w:pPr>
      <w:r>
        <w:lastRenderedPageBreak/>
        <w:t>P5. Newsletter</w:t>
      </w:r>
    </w:p>
    <w:p w14:paraId="4302B2E4" w14:textId="4A804E0B" w:rsidR="009D0B33" w:rsidRPr="009D0B33" w:rsidRDefault="009D0B33" w:rsidP="009D0B33">
      <w:pPr>
        <w:jc w:val="center"/>
      </w:pPr>
      <w:r>
        <w:pict w14:anchorId="3C496A31">
          <v:shape id="_x0000_i1046" type="#_x0000_t75" style="width:384.6pt;height:588.6pt">
            <v:imagedata r:id="rId17" o:title="Untitled Diagram (4)"/>
          </v:shape>
        </w:pict>
      </w:r>
    </w:p>
    <w:p w14:paraId="7A32229E" w14:textId="4FF9EA9A" w:rsidR="00E8431C" w:rsidRDefault="00E8431C" w:rsidP="00E8431C">
      <w:pPr>
        <w:pStyle w:val="Heading1"/>
      </w:pPr>
      <w:r>
        <w:lastRenderedPageBreak/>
        <w:t>References</w:t>
      </w:r>
    </w:p>
    <w:p w14:paraId="00BB5839" w14:textId="5F0BCAB3" w:rsidR="00E8431C" w:rsidRDefault="00E8431C" w:rsidP="00E8431C">
      <w:pPr>
        <w:pStyle w:val="ListParagraph"/>
        <w:numPr>
          <w:ilvl w:val="0"/>
          <w:numId w:val="16"/>
        </w:numPr>
      </w:pPr>
      <w:r>
        <w:t xml:space="preserve">Gallery (lightbox), </w:t>
      </w:r>
      <w:r w:rsidRPr="00BA5365">
        <w:t>https://github.com/lokesh/lightbox2/</w:t>
      </w:r>
    </w:p>
    <w:p w14:paraId="479F5F7B" w14:textId="68380E0B" w:rsidR="00E8431C" w:rsidRDefault="003F57BB" w:rsidP="00E8431C">
      <w:pPr>
        <w:pStyle w:val="ListParagraph"/>
        <w:numPr>
          <w:ilvl w:val="0"/>
          <w:numId w:val="16"/>
        </w:numPr>
      </w:pPr>
      <w:r w:rsidRPr="00B108BA">
        <w:t>http://www.queenstown.com/</w:t>
      </w:r>
    </w:p>
    <w:p w14:paraId="672F008F" w14:textId="4EF3C146" w:rsidR="003F57BB" w:rsidRDefault="00FF207C" w:rsidP="003F57BB">
      <w:pPr>
        <w:pStyle w:val="ListParagraph"/>
        <w:numPr>
          <w:ilvl w:val="0"/>
          <w:numId w:val="16"/>
        </w:numPr>
      </w:pPr>
      <w:r w:rsidRPr="00FF207C">
        <w:t>http://www.queenstownnz.co.nz/</w:t>
      </w:r>
    </w:p>
    <w:p w14:paraId="02140C61" w14:textId="667D504F" w:rsidR="00FF207C" w:rsidRDefault="00FF207C" w:rsidP="00FF207C">
      <w:pPr>
        <w:pStyle w:val="ListParagraph"/>
        <w:numPr>
          <w:ilvl w:val="0"/>
          <w:numId w:val="16"/>
        </w:numPr>
      </w:pPr>
      <w:r w:rsidRPr="00FF207C">
        <w:t>http://getbootstrap.com/</w:t>
      </w:r>
    </w:p>
    <w:p w14:paraId="707ECA20" w14:textId="3709944D" w:rsidR="00220252" w:rsidRPr="00E8431C" w:rsidRDefault="00220252" w:rsidP="00220252">
      <w:pPr>
        <w:pStyle w:val="ListParagraph"/>
        <w:numPr>
          <w:ilvl w:val="0"/>
          <w:numId w:val="16"/>
        </w:numPr>
      </w:pPr>
      <w:r w:rsidRPr="00220252">
        <w:t>http://www.newzealand.com/int/queenstown/</w:t>
      </w:r>
    </w:p>
    <w:p w14:paraId="2B79DCFA" w14:textId="6BC71B4E" w:rsidR="00E8431C" w:rsidRDefault="00E8431C" w:rsidP="00E8431C">
      <w:pPr>
        <w:pStyle w:val="Heading1"/>
      </w:pPr>
      <w:r w:rsidRPr="00E8431C">
        <w:t>IMPLEMENTATION</w:t>
      </w:r>
    </w:p>
    <w:p w14:paraId="506F7007" w14:textId="62EBD1EB" w:rsidR="00744AC8" w:rsidRDefault="00744AC8" w:rsidP="00744AC8">
      <w:r>
        <w:t>This website using Bootstrap framework combined with own external CSS.</w:t>
      </w:r>
    </w:p>
    <w:p w14:paraId="0BE11418" w14:textId="65394EEF" w:rsidR="003F6699" w:rsidRDefault="003F6699" w:rsidP="00744AC8">
      <w:r>
        <w:t>The website has passed HTML5 and CSS3 validation.</w:t>
      </w:r>
    </w:p>
    <w:p w14:paraId="62960A41" w14:textId="16488787" w:rsidR="003F6699" w:rsidRDefault="003F6699" w:rsidP="00744AC8">
      <w:r>
        <w:t xml:space="preserve">Using </w:t>
      </w:r>
      <w:r w:rsidRPr="00BA5365">
        <w:t>lightbox2</w:t>
      </w:r>
      <w:r>
        <w:t xml:space="preserve"> plugin with Bootstrap and jQuery to make the Gallery section in gallery page.</w:t>
      </w:r>
    </w:p>
    <w:p w14:paraId="7783F625" w14:textId="418AFD00" w:rsidR="00F878E0" w:rsidRDefault="00F878E0" w:rsidP="00F878E0">
      <w:pPr>
        <w:pStyle w:val="Heading2"/>
      </w:pPr>
      <w:r>
        <w:t>CSS3 using in the website</w:t>
      </w:r>
    </w:p>
    <w:p w14:paraId="27466E49" w14:textId="10E1CAF1" w:rsidR="003F6699" w:rsidRDefault="003F6699" w:rsidP="00744AC8">
      <w:r>
        <w:t xml:space="preserve">Using box-shadow to apply shadow effects </w:t>
      </w:r>
      <w:r w:rsidR="008D3F88">
        <w:t xml:space="preserve">to </w:t>
      </w:r>
      <w:r>
        <w:t>&lt;div&gt; layer.</w:t>
      </w:r>
    </w:p>
    <w:p w14:paraId="41334443" w14:textId="4C9CC34F" w:rsidR="008D3F88" w:rsidRDefault="008D3F88" w:rsidP="00744AC8">
      <w:r>
        <w:t>Using text-shadow to apply shadow effects to the text.</w:t>
      </w:r>
    </w:p>
    <w:p w14:paraId="72728FC1" w14:textId="1E9E0C9A" w:rsidR="00F878E0" w:rsidRDefault="00F878E0" w:rsidP="00744AC8">
      <w:r>
        <w:t xml:space="preserve">Using </w:t>
      </w:r>
      <w:r w:rsidR="000A4C19">
        <w:t>RGBA</w:t>
      </w:r>
      <w:r>
        <w:t xml:space="preserve"> </w:t>
      </w:r>
      <w:r w:rsidR="00C779F2">
        <w:t>color code</w:t>
      </w:r>
      <w:r w:rsidR="00926D17">
        <w:t xml:space="preserve">s </w:t>
      </w:r>
      <w:r>
        <w:t>instead of hex color codes</w:t>
      </w:r>
      <w:r w:rsidR="002222F1">
        <w:t xml:space="preserve"> to apply opacity at the same time.</w:t>
      </w:r>
    </w:p>
    <w:p w14:paraId="30563568" w14:textId="5183A263" w:rsidR="00624355" w:rsidRDefault="00624355" w:rsidP="00744AC8">
      <w:r>
        <w:t>Using padding, margi</w:t>
      </w:r>
      <w:r w:rsidR="008D3F88">
        <w:t xml:space="preserve">n and border </w:t>
      </w:r>
      <w:r>
        <w:t>to apply CSS Box Model.</w:t>
      </w:r>
    </w:p>
    <w:p w14:paraId="4422B7CB" w14:textId="1618F700" w:rsidR="008D3F88" w:rsidRDefault="008D3F88" w:rsidP="00744AC8">
      <w:r>
        <w:t>Us</w:t>
      </w:r>
      <w:r w:rsidR="00A02284">
        <w:t xml:space="preserve">ing Bootstrap CSS framework in </w:t>
      </w:r>
      <w:r w:rsidR="00A02284" w:rsidRPr="00DD77C5">
        <w:t xml:space="preserve">conjunction </w:t>
      </w:r>
      <w:r w:rsidR="00A02284">
        <w:t xml:space="preserve">with my </w:t>
      </w:r>
      <w:r>
        <w:t>own CSS.</w:t>
      </w:r>
    </w:p>
    <w:p w14:paraId="56C87D29" w14:textId="01273F66" w:rsidR="00282843" w:rsidRDefault="00282843" w:rsidP="00744AC8">
      <w:r>
        <w:t xml:space="preserve">Using </w:t>
      </w:r>
      <w:r w:rsidRPr="00282843">
        <w:t>Glyph</w:t>
      </w:r>
      <w:r w:rsidR="00263642">
        <w:t xml:space="preserve"> </w:t>
      </w:r>
      <w:r w:rsidRPr="00282843">
        <w:t>icons</w:t>
      </w:r>
      <w:r w:rsidR="00CD2912">
        <w:t xml:space="preserve">, Badges, Responsive embed, </w:t>
      </w:r>
      <w:r w:rsidR="00CD2912" w:rsidRPr="00CD2912">
        <w:t>Input groups</w:t>
      </w:r>
      <w:r>
        <w:t xml:space="preserve"> from Bootstrap</w:t>
      </w:r>
      <w:r w:rsidR="00CD2912">
        <w:t xml:space="preserve"> components</w:t>
      </w:r>
      <w:r>
        <w:t>.</w:t>
      </w:r>
    </w:p>
    <w:p w14:paraId="3A89EAE0" w14:textId="54217989" w:rsidR="00CD2912" w:rsidRDefault="00CD2912" w:rsidP="00744AC8">
      <w:r>
        <w:t xml:space="preserve">Using </w:t>
      </w:r>
      <w:r w:rsidR="00BA1EFF">
        <w:t>Grid system</w:t>
      </w:r>
      <w:r w:rsidR="00962011">
        <w:t>, Buttons</w:t>
      </w:r>
      <w:r w:rsidR="00BA1EFF">
        <w:t xml:space="preserve"> from Bootstrap CSS.</w:t>
      </w:r>
    </w:p>
    <w:p w14:paraId="611A6C37" w14:textId="7E0B7D80" w:rsidR="00FA025A" w:rsidRDefault="00FA025A" w:rsidP="00744AC8"/>
    <w:p w14:paraId="249C73F1" w14:textId="363BEBB8" w:rsidR="00142E67" w:rsidRDefault="00FA025A" w:rsidP="00142E67">
      <w:pPr>
        <w:pStyle w:val="Heading2"/>
      </w:pPr>
      <w:r>
        <w:t>JAVASCRIPT USING IN THE WEBSITE</w:t>
      </w:r>
    </w:p>
    <w:p w14:paraId="33CED460" w14:textId="2BFDF951" w:rsidR="00142E67" w:rsidRDefault="00142E67" w:rsidP="00744AC8">
      <w:r>
        <w:t>Using jQuery Fading Effects when selecting type of accommodation.</w:t>
      </w:r>
    </w:p>
    <w:p w14:paraId="4952738A" w14:textId="3F484C41" w:rsidR="004732BF" w:rsidRDefault="004732BF" w:rsidP="00744AC8">
      <w:r>
        <w:t>Lightbox open source plugins is used in the Gallery page.</w:t>
      </w:r>
    </w:p>
    <w:p w14:paraId="53A2364C" w14:textId="7FDC3B7C" w:rsidR="0067369D" w:rsidRPr="00744AC8" w:rsidRDefault="0067369D" w:rsidP="00744AC8">
      <w:r>
        <w:t>Using jQuery and Java</w:t>
      </w:r>
      <w:r w:rsidR="00E30115">
        <w:t>-</w:t>
      </w:r>
      <w:r>
        <w:t>script in user input validation.</w:t>
      </w:r>
    </w:p>
    <w:sectPr w:rsidR="0067369D" w:rsidRPr="00744AC8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37163" w14:textId="77777777" w:rsidR="00975682" w:rsidRDefault="00975682" w:rsidP="00C6554A">
      <w:pPr>
        <w:spacing w:before="0" w:after="0" w:line="240" w:lineRule="auto"/>
      </w:pPr>
      <w:r>
        <w:separator/>
      </w:r>
    </w:p>
  </w:endnote>
  <w:endnote w:type="continuationSeparator" w:id="0">
    <w:p w14:paraId="7A388444" w14:textId="77777777" w:rsidR="00975682" w:rsidRDefault="0097568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E0F89" w14:textId="44871FE3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F08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EA302" w14:textId="77777777" w:rsidR="00975682" w:rsidRDefault="0097568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BA244CC" w14:textId="77777777" w:rsidR="00975682" w:rsidRDefault="0097568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932D20"/>
    <w:multiLevelType w:val="hybridMultilevel"/>
    <w:tmpl w:val="39EEE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82"/>
    <w:rsid w:val="000A4C19"/>
    <w:rsid w:val="000E6394"/>
    <w:rsid w:val="00142E67"/>
    <w:rsid w:val="0014545F"/>
    <w:rsid w:val="00175847"/>
    <w:rsid w:val="00220252"/>
    <w:rsid w:val="002222F1"/>
    <w:rsid w:val="002554CD"/>
    <w:rsid w:val="00263642"/>
    <w:rsid w:val="00282843"/>
    <w:rsid w:val="00293B83"/>
    <w:rsid w:val="002B4294"/>
    <w:rsid w:val="003011B7"/>
    <w:rsid w:val="00333D0D"/>
    <w:rsid w:val="003F57BB"/>
    <w:rsid w:val="003F6699"/>
    <w:rsid w:val="004732BF"/>
    <w:rsid w:val="00491E6E"/>
    <w:rsid w:val="004B4BE7"/>
    <w:rsid w:val="004C049F"/>
    <w:rsid w:val="005000E2"/>
    <w:rsid w:val="00564D54"/>
    <w:rsid w:val="00624355"/>
    <w:rsid w:val="0067369D"/>
    <w:rsid w:val="006A3CE7"/>
    <w:rsid w:val="006E3191"/>
    <w:rsid w:val="00744AC8"/>
    <w:rsid w:val="007F69F4"/>
    <w:rsid w:val="008D3F88"/>
    <w:rsid w:val="008F1EAB"/>
    <w:rsid w:val="00926D17"/>
    <w:rsid w:val="00962011"/>
    <w:rsid w:val="00975682"/>
    <w:rsid w:val="00981833"/>
    <w:rsid w:val="009861FC"/>
    <w:rsid w:val="009D0B33"/>
    <w:rsid w:val="00A02284"/>
    <w:rsid w:val="00A07126"/>
    <w:rsid w:val="00A353E7"/>
    <w:rsid w:val="00A871EC"/>
    <w:rsid w:val="00AA61EF"/>
    <w:rsid w:val="00AF7E44"/>
    <w:rsid w:val="00B04D51"/>
    <w:rsid w:val="00B108BA"/>
    <w:rsid w:val="00B42BD0"/>
    <w:rsid w:val="00BA1EFF"/>
    <w:rsid w:val="00BA5365"/>
    <w:rsid w:val="00C6554A"/>
    <w:rsid w:val="00C779F2"/>
    <w:rsid w:val="00C8573E"/>
    <w:rsid w:val="00CD2912"/>
    <w:rsid w:val="00CD69A9"/>
    <w:rsid w:val="00CF4C2D"/>
    <w:rsid w:val="00D55D4B"/>
    <w:rsid w:val="00D90FED"/>
    <w:rsid w:val="00E264FF"/>
    <w:rsid w:val="00E30115"/>
    <w:rsid w:val="00E65D98"/>
    <w:rsid w:val="00E8431C"/>
    <w:rsid w:val="00ED7C44"/>
    <w:rsid w:val="00EF0821"/>
    <w:rsid w:val="00F878E0"/>
    <w:rsid w:val="00FA025A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C8C4A"/>
  <w15:chartTrackingRefBased/>
  <w15:docId w15:val="{5EA01031-D2FC-4F3F-A6A3-6575C6E4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8431C"/>
    <w:pPr>
      <w:ind w:left="720"/>
      <w:contextualSpacing/>
    </w:pPr>
  </w:style>
  <w:style w:type="table" w:styleId="TableGrid">
    <w:name w:val="Table Grid"/>
    <w:basedOn w:val="TableNormal"/>
    <w:uiPriority w:val="39"/>
    <w:rsid w:val="00A871E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87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87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87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871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6">
    <w:name w:val="Grid Table 3 Accent 6"/>
    <w:basedOn w:val="TableNormal"/>
    <w:uiPriority w:val="48"/>
    <w:rsid w:val="00A07126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A071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3011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1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wan\AppData\Roaming\Microsoft\Templates\Student%20report%20with%20cover%20pho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799ED4-3B22-4FB3-A416-AA3A7E7F50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394944-9B30-4C9A-9C84-5316B6E37C84}">
      <dgm:prSet phldrT="[Text]"/>
      <dgm:spPr/>
      <dgm:t>
        <a:bodyPr/>
        <a:lstStyle/>
        <a:p>
          <a:r>
            <a:rPr lang="en-US"/>
            <a:t>Home Page (P1)</a:t>
          </a:r>
        </a:p>
      </dgm:t>
    </dgm:pt>
    <dgm:pt modelId="{210E4DC2-C08D-4369-8098-4F8EE2E5BF90}" type="parTrans" cxnId="{23341E36-C7B1-42EF-97E0-D16ECD2A4BC5}">
      <dgm:prSet/>
      <dgm:spPr/>
      <dgm:t>
        <a:bodyPr/>
        <a:lstStyle/>
        <a:p>
          <a:endParaRPr lang="en-US"/>
        </a:p>
      </dgm:t>
    </dgm:pt>
    <dgm:pt modelId="{AFD5164B-3CF1-46B8-9AC8-7E844E02B9A6}" type="sibTrans" cxnId="{23341E36-C7B1-42EF-97E0-D16ECD2A4BC5}">
      <dgm:prSet/>
      <dgm:spPr/>
      <dgm:t>
        <a:bodyPr/>
        <a:lstStyle/>
        <a:p>
          <a:endParaRPr lang="en-US"/>
        </a:p>
      </dgm:t>
    </dgm:pt>
    <dgm:pt modelId="{3BB9A6D7-31AA-4B3E-93DE-27B1ECECC485}">
      <dgm:prSet phldrT="[Text]"/>
      <dgm:spPr/>
      <dgm:t>
        <a:bodyPr/>
        <a:lstStyle/>
        <a:p>
          <a:r>
            <a:rPr lang="en-US"/>
            <a:t>Things to do (P2)</a:t>
          </a:r>
        </a:p>
      </dgm:t>
    </dgm:pt>
    <dgm:pt modelId="{A7F6BF5E-566A-432C-9512-F3E7EC4A1B11}" type="parTrans" cxnId="{3A8F7AFA-1763-4227-A846-1F950AC951A7}">
      <dgm:prSet/>
      <dgm:spPr/>
      <dgm:t>
        <a:bodyPr/>
        <a:lstStyle/>
        <a:p>
          <a:endParaRPr lang="en-US"/>
        </a:p>
      </dgm:t>
    </dgm:pt>
    <dgm:pt modelId="{88AEFDC6-68FC-4FDA-93DF-472B94E19AD7}" type="sibTrans" cxnId="{3A8F7AFA-1763-4227-A846-1F950AC951A7}">
      <dgm:prSet/>
      <dgm:spPr/>
      <dgm:t>
        <a:bodyPr/>
        <a:lstStyle/>
        <a:p>
          <a:endParaRPr lang="en-US"/>
        </a:p>
      </dgm:t>
    </dgm:pt>
    <dgm:pt modelId="{5E356BAE-FF22-4F99-813F-163592C04877}">
      <dgm:prSet phldrT="[Text]"/>
      <dgm:spPr/>
      <dgm:t>
        <a:bodyPr/>
        <a:lstStyle/>
        <a:p>
          <a:r>
            <a:rPr lang="en-US"/>
            <a:t>Accommodation (P3)</a:t>
          </a:r>
        </a:p>
      </dgm:t>
    </dgm:pt>
    <dgm:pt modelId="{9B48CBA8-BCA0-4409-82CD-95F7130B6AA4}" type="parTrans" cxnId="{955FF63B-7585-4A5B-AE47-91127B5C1E4E}">
      <dgm:prSet/>
      <dgm:spPr/>
      <dgm:t>
        <a:bodyPr/>
        <a:lstStyle/>
        <a:p>
          <a:endParaRPr lang="en-US"/>
        </a:p>
      </dgm:t>
    </dgm:pt>
    <dgm:pt modelId="{3BD755B2-D6F2-45AA-9D8B-E9E73DF2A35D}" type="sibTrans" cxnId="{955FF63B-7585-4A5B-AE47-91127B5C1E4E}">
      <dgm:prSet/>
      <dgm:spPr/>
      <dgm:t>
        <a:bodyPr/>
        <a:lstStyle/>
        <a:p>
          <a:endParaRPr lang="en-US"/>
        </a:p>
      </dgm:t>
    </dgm:pt>
    <dgm:pt modelId="{5DF3CDD3-E7C3-434B-8FF5-E02C0CF0C389}">
      <dgm:prSet phldrT="[Text]"/>
      <dgm:spPr/>
      <dgm:t>
        <a:bodyPr/>
        <a:lstStyle/>
        <a:p>
          <a:r>
            <a:rPr lang="en-US"/>
            <a:t>Gallery (P4)</a:t>
          </a:r>
        </a:p>
      </dgm:t>
    </dgm:pt>
    <dgm:pt modelId="{E8D46A2B-3A8B-4D84-93CB-646B950D1B01}" type="parTrans" cxnId="{CB655BD9-1622-43C0-BE7C-4888C12F2B5E}">
      <dgm:prSet/>
      <dgm:spPr/>
      <dgm:t>
        <a:bodyPr/>
        <a:lstStyle/>
        <a:p>
          <a:endParaRPr lang="en-US"/>
        </a:p>
      </dgm:t>
    </dgm:pt>
    <dgm:pt modelId="{EACAD37E-CA10-4C07-9BD8-52458BCC129C}" type="sibTrans" cxnId="{CB655BD9-1622-43C0-BE7C-4888C12F2B5E}">
      <dgm:prSet/>
      <dgm:spPr/>
      <dgm:t>
        <a:bodyPr/>
        <a:lstStyle/>
        <a:p>
          <a:endParaRPr lang="en-US"/>
        </a:p>
      </dgm:t>
    </dgm:pt>
    <dgm:pt modelId="{E9E8DF74-254C-4E13-862C-BEF1E04D348D}">
      <dgm:prSet phldrT="[Text]"/>
      <dgm:spPr/>
      <dgm:t>
        <a:bodyPr/>
        <a:lstStyle/>
        <a:p>
          <a:r>
            <a:rPr lang="en-US"/>
            <a:t>Newsletter (P5)</a:t>
          </a:r>
        </a:p>
      </dgm:t>
    </dgm:pt>
    <dgm:pt modelId="{5F09E5E0-E718-4225-A1C9-69A2A0361433}" type="parTrans" cxnId="{CC9E9782-18A7-4DB7-AF1A-86AB7D6CBB20}">
      <dgm:prSet/>
      <dgm:spPr/>
    </dgm:pt>
    <dgm:pt modelId="{05D0E5D7-22C6-405D-92F2-6963FB2D1EBC}" type="sibTrans" cxnId="{CC9E9782-18A7-4DB7-AF1A-86AB7D6CBB20}">
      <dgm:prSet/>
      <dgm:spPr/>
    </dgm:pt>
    <dgm:pt modelId="{79982311-4054-4C08-9AE0-DBF4DB44DCAA}" type="pres">
      <dgm:prSet presAssocID="{A2799ED4-3B22-4FB3-A416-AA3A7E7F50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0695E0-25DA-4E2E-8867-E2CBBBC2D92B}" type="pres">
      <dgm:prSet presAssocID="{04394944-9B30-4C9A-9C84-5316B6E37C84}" presName="hierRoot1" presStyleCnt="0">
        <dgm:presLayoutVars>
          <dgm:hierBranch val="init"/>
        </dgm:presLayoutVars>
      </dgm:prSet>
      <dgm:spPr/>
    </dgm:pt>
    <dgm:pt modelId="{7037198C-1985-4588-994E-A0996D989C44}" type="pres">
      <dgm:prSet presAssocID="{04394944-9B30-4C9A-9C84-5316B6E37C84}" presName="rootComposite1" presStyleCnt="0"/>
      <dgm:spPr/>
    </dgm:pt>
    <dgm:pt modelId="{24D1A446-99DD-44AC-B4FE-E568F6B27B7E}" type="pres">
      <dgm:prSet presAssocID="{04394944-9B30-4C9A-9C84-5316B6E37C84}" presName="rootText1" presStyleLbl="node0" presStyleIdx="0" presStyleCnt="1">
        <dgm:presLayoutVars>
          <dgm:chPref val="3"/>
        </dgm:presLayoutVars>
      </dgm:prSet>
      <dgm:spPr/>
    </dgm:pt>
    <dgm:pt modelId="{60105EC4-B554-45F7-A8CA-B194F7CF733F}" type="pres">
      <dgm:prSet presAssocID="{04394944-9B30-4C9A-9C84-5316B6E37C84}" presName="rootConnector1" presStyleLbl="node1" presStyleIdx="0" presStyleCnt="0"/>
      <dgm:spPr/>
    </dgm:pt>
    <dgm:pt modelId="{78959A0F-D5DF-479E-AC8A-626EC6755E56}" type="pres">
      <dgm:prSet presAssocID="{04394944-9B30-4C9A-9C84-5316B6E37C84}" presName="hierChild2" presStyleCnt="0"/>
      <dgm:spPr/>
    </dgm:pt>
    <dgm:pt modelId="{B433857C-052D-4302-B950-A073DA7BB524}" type="pres">
      <dgm:prSet presAssocID="{A7F6BF5E-566A-432C-9512-F3E7EC4A1B11}" presName="Name37" presStyleLbl="parChTrans1D2" presStyleIdx="0" presStyleCnt="4"/>
      <dgm:spPr/>
    </dgm:pt>
    <dgm:pt modelId="{658173FA-B3C4-4BB5-AF25-4D113675662A}" type="pres">
      <dgm:prSet presAssocID="{3BB9A6D7-31AA-4B3E-93DE-27B1ECECC485}" presName="hierRoot2" presStyleCnt="0">
        <dgm:presLayoutVars>
          <dgm:hierBranch val="init"/>
        </dgm:presLayoutVars>
      </dgm:prSet>
      <dgm:spPr/>
    </dgm:pt>
    <dgm:pt modelId="{64B6753E-4E83-438E-A9CC-31A0206795DD}" type="pres">
      <dgm:prSet presAssocID="{3BB9A6D7-31AA-4B3E-93DE-27B1ECECC485}" presName="rootComposite" presStyleCnt="0"/>
      <dgm:spPr/>
    </dgm:pt>
    <dgm:pt modelId="{8A6DD192-D2E4-460C-98CD-F6270979C72F}" type="pres">
      <dgm:prSet presAssocID="{3BB9A6D7-31AA-4B3E-93DE-27B1ECECC485}" presName="rootText" presStyleLbl="node2" presStyleIdx="0" presStyleCnt="4">
        <dgm:presLayoutVars>
          <dgm:chPref val="3"/>
        </dgm:presLayoutVars>
      </dgm:prSet>
      <dgm:spPr/>
    </dgm:pt>
    <dgm:pt modelId="{3CC4CB49-6BFE-411A-B038-E3FCD2797BAF}" type="pres">
      <dgm:prSet presAssocID="{3BB9A6D7-31AA-4B3E-93DE-27B1ECECC485}" presName="rootConnector" presStyleLbl="node2" presStyleIdx="0" presStyleCnt="4"/>
      <dgm:spPr/>
    </dgm:pt>
    <dgm:pt modelId="{F5973F32-A48C-482D-AA36-6FD062C3E898}" type="pres">
      <dgm:prSet presAssocID="{3BB9A6D7-31AA-4B3E-93DE-27B1ECECC485}" presName="hierChild4" presStyleCnt="0"/>
      <dgm:spPr/>
    </dgm:pt>
    <dgm:pt modelId="{15316119-19E5-4B22-A16F-D4055897A1CD}" type="pres">
      <dgm:prSet presAssocID="{3BB9A6D7-31AA-4B3E-93DE-27B1ECECC485}" presName="hierChild5" presStyleCnt="0"/>
      <dgm:spPr/>
    </dgm:pt>
    <dgm:pt modelId="{8EA4F984-F29E-491B-BFA5-EF991F9FCD43}" type="pres">
      <dgm:prSet presAssocID="{9B48CBA8-BCA0-4409-82CD-95F7130B6AA4}" presName="Name37" presStyleLbl="parChTrans1D2" presStyleIdx="1" presStyleCnt="4"/>
      <dgm:spPr/>
    </dgm:pt>
    <dgm:pt modelId="{F8AF61E5-D1FF-47B3-83D4-BECA9C77CAB8}" type="pres">
      <dgm:prSet presAssocID="{5E356BAE-FF22-4F99-813F-163592C04877}" presName="hierRoot2" presStyleCnt="0">
        <dgm:presLayoutVars>
          <dgm:hierBranch val="init"/>
        </dgm:presLayoutVars>
      </dgm:prSet>
      <dgm:spPr/>
    </dgm:pt>
    <dgm:pt modelId="{3DACE9EA-43F7-4C3A-9B86-EADAB552E9EB}" type="pres">
      <dgm:prSet presAssocID="{5E356BAE-FF22-4F99-813F-163592C04877}" presName="rootComposite" presStyleCnt="0"/>
      <dgm:spPr/>
    </dgm:pt>
    <dgm:pt modelId="{387BFEA5-F0DD-4091-AF08-19A0EF4FD7BA}" type="pres">
      <dgm:prSet presAssocID="{5E356BAE-FF22-4F99-813F-163592C04877}" presName="rootText" presStyleLbl="node2" presStyleIdx="1" presStyleCnt="4">
        <dgm:presLayoutVars>
          <dgm:chPref val="3"/>
        </dgm:presLayoutVars>
      </dgm:prSet>
      <dgm:spPr/>
    </dgm:pt>
    <dgm:pt modelId="{8FA7178C-E24E-4DE7-A3B8-1F173E684CD9}" type="pres">
      <dgm:prSet presAssocID="{5E356BAE-FF22-4F99-813F-163592C04877}" presName="rootConnector" presStyleLbl="node2" presStyleIdx="1" presStyleCnt="4"/>
      <dgm:spPr/>
    </dgm:pt>
    <dgm:pt modelId="{34F4C865-0282-41F5-AEAD-E37D4E4DC286}" type="pres">
      <dgm:prSet presAssocID="{5E356BAE-FF22-4F99-813F-163592C04877}" presName="hierChild4" presStyleCnt="0"/>
      <dgm:spPr/>
    </dgm:pt>
    <dgm:pt modelId="{37BCAF5B-F7AD-4B75-A58F-4C68AED13A4D}" type="pres">
      <dgm:prSet presAssocID="{5E356BAE-FF22-4F99-813F-163592C04877}" presName="hierChild5" presStyleCnt="0"/>
      <dgm:spPr/>
    </dgm:pt>
    <dgm:pt modelId="{7BA5EA1E-6CCE-4D57-8E30-B755AAF19AEF}" type="pres">
      <dgm:prSet presAssocID="{E8D46A2B-3A8B-4D84-93CB-646B950D1B01}" presName="Name37" presStyleLbl="parChTrans1D2" presStyleIdx="2" presStyleCnt="4"/>
      <dgm:spPr/>
    </dgm:pt>
    <dgm:pt modelId="{E6BA0605-20AD-44F3-93BB-CC47CD805EA0}" type="pres">
      <dgm:prSet presAssocID="{5DF3CDD3-E7C3-434B-8FF5-E02C0CF0C389}" presName="hierRoot2" presStyleCnt="0">
        <dgm:presLayoutVars>
          <dgm:hierBranch val="init"/>
        </dgm:presLayoutVars>
      </dgm:prSet>
      <dgm:spPr/>
    </dgm:pt>
    <dgm:pt modelId="{324BA267-25D7-4CD7-B962-7A7AF3E79F04}" type="pres">
      <dgm:prSet presAssocID="{5DF3CDD3-E7C3-434B-8FF5-E02C0CF0C389}" presName="rootComposite" presStyleCnt="0"/>
      <dgm:spPr/>
    </dgm:pt>
    <dgm:pt modelId="{FBA6A881-33C1-4E01-8A81-CE92DEB6BCAC}" type="pres">
      <dgm:prSet presAssocID="{5DF3CDD3-E7C3-434B-8FF5-E02C0CF0C389}" presName="rootText" presStyleLbl="node2" presStyleIdx="2" presStyleCnt="4">
        <dgm:presLayoutVars>
          <dgm:chPref val="3"/>
        </dgm:presLayoutVars>
      </dgm:prSet>
      <dgm:spPr/>
    </dgm:pt>
    <dgm:pt modelId="{A6DF51FF-723D-4092-A310-58F9F35275EB}" type="pres">
      <dgm:prSet presAssocID="{5DF3CDD3-E7C3-434B-8FF5-E02C0CF0C389}" presName="rootConnector" presStyleLbl="node2" presStyleIdx="2" presStyleCnt="4"/>
      <dgm:spPr/>
    </dgm:pt>
    <dgm:pt modelId="{6E6F90ED-98E6-4EBA-BBFC-8D90194F0D47}" type="pres">
      <dgm:prSet presAssocID="{5DF3CDD3-E7C3-434B-8FF5-E02C0CF0C389}" presName="hierChild4" presStyleCnt="0"/>
      <dgm:spPr/>
    </dgm:pt>
    <dgm:pt modelId="{C938D92D-4720-46AE-BC0D-3298E4D1203A}" type="pres">
      <dgm:prSet presAssocID="{5DF3CDD3-E7C3-434B-8FF5-E02C0CF0C389}" presName="hierChild5" presStyleCnt="0"/>
      <dgm:spPr/>
    </dgm:pt>
    <dgm:pt modelId="{586B38FB-CE49-4858-991C-0E3721F4FC94}" type="pres">
      <dgm:prSet presAssocID="{5F09E5E0-E718-4225-A1C9-69A2A0361433}" presName="Name37" presStyleLbl="parChTrans1D2" presStyleIdx="3" presStyleCnt="4"/>
      <dgm:spPr/>
    </dgm:pt>
    <dgm:pt modelId="{C6C9288A-31F1-4563-97C4-3842A8F467BE}" type="pres">
      <dgm:prSet presAssocID="{E9E8DF74-254C-4E13-862C-BEF1E04D348D}" presName="hierRoot2" presStyleCnt="0">
        <dgm:presLayoutVars>
          <dgm:hierBranch val="init"/>
        </dgm:presLayoutVars>
      </dgm:prSet>
      <dgm:spPr/>
    </dgm:pt>
    <dgm:pt modelId="{A3BFC66D-6284-49A6-A384-998CAF9C43B8}" type="pres">
      <dgm:prSet presAssocID="{E9E8DF74-254C-4E13-862C-BEF1E04D348D}" presName="rootComposite" presStyleCnt="0"/>
      <dgm:spPr/>
    </dgm:pt>
    <dgm:pt modelId="{C15F5787-2AA8-4C62-858D-FA1B03B2337C}" type="pres">
      <dgm:prSet presAssocID="{E9E8DF74-254C-4E13-862C-BEF1E04D348D}" presName="rootText" presStyleLbl="node2" presStyleIdx="3" presStyleCnt="4">
        <dgm:presLayoutVars>
          <dgm:chPref val="3"/>
        </dgm:presLayoutVars>
      </dgm:prSet>
      <dgm:spPr/>
    </dgm:pt>
    <dgm:pt modelId="{2B0A7170-2B54-4F8B-80C8-7FA7D42FB9D3}" type="pres">
      <dgm:prSet presAssocID="{E9E8DF74-254C-4E13-862C-BEF1E04D348D}" presName="rootConnector" presStyleLbl="node2" presStyleIdx="3" presStyleCnt="4"/>
      <dgm:spPr/>
    </dgm:pt>
    <dgm:pt modelId="{2A86609E-3586-441A-9F56-CB2E1B7497C5}" type="pres">
      <dgm:prSet presAssocID="{E9E8DF74-254C-4E13-862C-BEF1E04D348D}" presName="hierChild4" presStyleCnt="0"/>
      <dgm:spPr/>
    </dgm:pt>
    <dgm:pt modelId="{C2381D6B-8FBD-4A67-846F-CFDFEC30CEA0}" type="pres">
      <dgm:prSet presAssocID="{E9E8DF74-254C-4E13-862C-BEF1E04D348D}" presName="hierChild5" presStyleCnt="0"/>
      <dgm:spPr/>
    </dgm:pt>
    <dgm:pt modelId="{72C91194-815C-47C2-A6E0-E1EF8B3BC0D4}" type="pres">
      <dgm:prSet presAssocID="{04394944-9B30-4C9A-9C84-5316B6E37C84}" presName="hierChild3" presStyleCnt="0"/>
      <dgm:spPr/>
    </dgm:pt>
  </dgm:ptLst>
  <dgm:cxnLst>
    <dgm:cxn modelId="{3790E1CF-EE43-4F10-A63E-597966933E92}" type="presOf" srcId="{A7F6BF5E-566A-432C-9512-F3E7EC4A1B11}" destId="{B433857C-052D-4302-B950-A073DA7BB524}" srcOrd="0" destOrd="0" presId="urn:microsoft.com/office/officeart/2005/8/layout/orgChart1"/>
    <dgm:cxn modelId="{17F53B1B-ADB2-4682-A1A2-8D0810956188}" type="presOf" srcId="{E8D46A2B-3A8B-4D84-93CB-646B950D1B01}" destId="{7BA5EA1E-6CCE-4D57-8E30-B755AAF19AEF}" srcOrd="0" destOrd="0" presId="urn:microsoft.com/office/officeart/2005/8/layout/orgChart1"/>
    <dgm:cxn modelId="{2772A204-54BF-447F-9E52-EBB39C47D425}" type="presOf" srcId="{A2799ED4-3B22-4FB3-A416-AA3A7E7F5045}" destId="{79982311-4054-4C08-9AE0-DBF4DB44DCAA}" srcOrd="0" destOrd="0" presId="urn:microsoft.com/office/officeart/2005/8/layout/orgChart1"/>
    <dgm:cxn modelId="{CC2B1A77-7D2B-4709-AF39-A501AA6E3BE3}" type="presOf" srcId="{3BB9A6D7-31AA-4B3E-93DE-27B1ECECC485}" destId="{3CC4CB49-6BFE-411A-B038-E3FCD2797BAF}" srcOrd="1" destOrd="0" presId="urn:microsoft.com/office/officeart/2005/8/layout/orgChart1"/>
    <dgm:cxn modelId="{BECA0CDF-80D7-4CEA-AFE8-C61D8B1A1D18}" type="presOf" srcId="{5DF3CDD3-E7C3-434B-8FF5-E02C0CF0C389}" destId="{A6DF51FF-723D-4092-A310-58F9F35275EB}" srcOrd="1" destOrd="0" presId="urn:microsoft.com/office/officeart/2005/8/layout/orgChart1"/>
    <dgm:cxn modelId="{7380FD3A-1729-4A5C-94CD-AABA49C0C7C7}" type="presOf" srcId="{5E356BAE-FF22-4F99-813F-163592C04877}" destId="{8FA7178C-E24E-4DE7-A3B8-1F173E684CD9}" srcOrd="1" destOrd="0" presId="urn:microsoft.com/office/officeart/2005/8/layout/orgChart1"/>
    <dgm:cxn modelId="{427FC290-78DB-4286-B2AA-87AF82A0D9F5}" type="presOf" srcId="{3BB9A6D7-31AA-4B3E-93DE-27B1ECECC485}" destId="{8A6DD192-D2E4-460C-98CD-F6270979C72F}" srcOrd="0" destOrd="0" presId="urn:microsoft.com/office/officeart/2005/8/layout/orgChart1"/>
    <dgm:cxn modelId="{CB655BD9-1622-43C0-BE7C-4888C12F2B5E}" srcId="{04394944-9B30-4C9A-9C84-5316B6E37C84}" destId="{5DF3CDD3-E7C3-434B-8FF5-E02C0CF0C389}" srcOrd="2" destOrd="0" parTransId="{E8D46A2B-3A8B-4D84-93CB-646B950D1B01}" sibTransId="{EACAD37E-CA10-4C07-9BD8-52458BCC129C}"/>
    <dgm:cxn modelId="{18CEF15D-7E3B-40F2-8738-1E9721418DB0}" type="presOf" srcId="{04394944-9B30-4C9A-9C84-5316B6E37C84}" destId="{60105EC4-B554-45F7-A8CA-B194F7CF733F}" srcOrd="1" destOrd="0" presId="urn:microsoft.com/office/officeart/2005/8/layout/orgChart1"/>
    <dgm:cxn modelId="{A20F330A-C5DB-4668-8A75-9229D3766B1D}" type="presOf" srcId="{5F09E5E0-E718-4225-A1C9-69A2A0361433}" destId="{586B38FB-CE49-4858-991C-0E3721F4FC94}" srcOrd="0" destOrd="0" presId="urn:microsoft.com/office/officeart/2005/8/layout/orgChart1"/>
    <dgm:cxn modelId="{5C22EDB0-5FFD-4684-AA48-5FEDA730FAF2}" type="presOf" srcId="{E9E8DF74-254C-4E13-862C-BEF1E04D348D}" destId="{C15F5787-2AA8-4C62-858D-FA1B03B2337C}" srcOrd="0" destOrd="0" presId="urn:microsoft.com/office/officeart/2005/8/layout/orgChart1"/>
    <dgm:cxn modelId="{23341E36-C7B1-42EF-97E0-D16ECD2A4BC5}" srcId="{A2799ED4-3B22-4FB3-A416-AA3A7E7F5045}" destId="{04394944-9B30-4C9A-9C84-5316B6E37C84}" srcOrd="0" destOrd="0" parTransId="{210E4DC2-C08D-4369-8098-4F8EE2E5BF90}" sibTransId="{AFD5164B-3CF1-46B8-9AC8-7E844E02B9A6}"/>
    <dgm:cxn modelId="{3560B84F-120B-47C9-AE38-6A3597AF3C48}" type="presOf" srcId="{9B48CBA8-BCA0-4409-82CD-95F7130B6AA4}" destId="{8EA4F984-F29E-491B-BFA5-EF991F9FCD43}" srcOrd="0" destOrd="0" presId="urn:microsoft.com/office/officeart/2005/8/layout/orgChart1"/>
    <dgm:cxn modelId="{82034F95-72D0-469C-821B-F9E672512561}" type="presOf" srcId="{5E356BAE-FF22-4F99-813F-163592C04877}" destId="{387BFEA5-F0DD-4091-AF08-19A0EF4FD7BA}" srcOrd="0" destOrd="0" presId="urn:microsoft.com/office/officeart/2005/8/layout/orgChart1"/>
    <dgm:cxn modelId="{C0DCB44F-6447-4431-AED1-EB34279DF46C}" type="presOf" srcId="{5DF3CDD3-E7C3-434B-8FF5-E02C0CF0C389}" destId="{FBA6A881-33C1-4E01-8A81-CE92DEB6BCAC}" srcOrd="0" destOrd="0" presId="urn:microsoft.com/office/officeart/2005/8/layout/orgChart1"/>
    <dgm:cxn modelId="{955FF63B-7585-4A5B-AE47-91127B5C1E4E}" srcId="{04394944-9B30-4C9A-9C84-5316B6E37C84}" destId="{5E356BAE-FF22-4F99-813F-163592C04877}" srcOrd="1" destOrd="0" parTransId="{9B48CBA8-BCA0-4409-82CD-95F7130B6AA4}" sibTransId="{3BD755B2-D6F2-45AA-9D8B-E9E73DF2A35D}"/>
    <dgm:cxn modelId="{2520E596-D25B-4A86-BBBC-3B18161A92B3}" type="presOf" srcId="{04394944-9B30-4C9A-9C84-5316B6E37C84}" destId="{24D1A446-99DD-44AC-B4FE-E568F6B27B7E}" srcOrd="0" destOrd="0" presId="urn:microsoft.com/office/officeart/2005/8/layout/orgChart1"/>
    <dgm:cxn modelId="{3F0EF4FC-7A62-4219-9906-A5DCFAB2677E}" type="presOf" srcId="{E9E8DF74-254C-4E13-862C-BEF1E04D348D}" destId="{2B0A7170-2B54-4F8B-80C8-7FA7D42FB9D3}" srcOrd="1" destOrd="0" presId="urn:microsoft.com/office/officeart/2005/8/layout/orgChart1"/>
    <dgm:cxn modelId="{3A8F7AFA-1763-4227-A846-1F950AC951A7}" srcId="{04394944-9B30-4C9A-9C84-5316B6E37C84}" destId="{3BB9A6D7-31AA-4B3E-93DE-27B1ECECC485}" srcOrd="0" destOrd="0" parTransId="{A7F6BF5E-566A-432C-9512-F3E7EC4A1B11}" sibTransId="{88AEFDC6-68FC-4FDA-93DF-472B94E19AD7}"/>
    <dgm:cxn modelId="{CC9E9782-18A7-4DB7-AF1A-86AB7D6CBB20}" srcId="{04394944-9B30-4C9A-9C84-5316B6E37C84}" destId="{E9E8DF74-254C-4E13-862C-BEF1E04D348D}" srcOrd="3" destOrd="0" parTransId="{5F09E5E0-E718-4225-A1C9-69A2A0361433}" sibTransId="{05D0E5D7-22C6-405D-92F2-6963FB2D1EBC}"/>
    <dgm:cxn modelId="{55099C3B-ED6F-4007-8856-10BAEEA6E741}" type="presParOf" srcId="{79982311-4054-4C08-9AE0-DBF4DB44DCAA}" destId="{260695E0-25DA-4E2E-8867-E2CBBBC2D92B}" srcOrd="0" destOrd="0" presId="urn:microsoft.com/office/officeart/2005/8/layout/orgChart1"/>
    <dgm:cxn modelId="{5FA500D3-02EE-478C-ABBE-09AD1DE60941}" type="presParOf" srcId="{260695E0-25DA-4E2E-8867-E2CBBBC2D92B}" destId="{7037198C-1985-4588-994E-A0996D989C44}" srcOrd="0" destOrd="0" presId="urn:microsoft.com/office/officeart/2005/8/layout/orgChart1"/>
    <dgm:cxn modelId="{351BBC4D-7381-4AE0-871A-DBAA2ECE936E}" type="presParOf" srcId="{7037198C-1985-4588-994E-A0996D989C44}" destId="{24D1A446-99DD-44AC-B4FE-E568F6B27B7E}" srcOrd="0" destOrd="0" presId="urn:microsoft.com/office/officeart/2005/8/layout/orgChart1"/>
    <dgm:cxn modelId="{D5DC8855-279B-4627-A716-5851406B586B}" type="presParOf" srcId="{7037198C-1985-4588-994E-A0996D989C44}" destId="{60105EC4-B554-45F7-A8CA-B194F7CF733F}" srcOrd="1" destOrd="0" presId="urn:microsoft.com/office/officeart/2005/8/layout/orgChart1"/>
    <dgm:cxn modelId="{E9AC4612-439A-4620-BB1D-BBCB86F9D450}" type="presParOf" srcId="{260695E0-25DA-4E2E-8867-E2CBBBC2D92B}" destId="{78959A0F-D5DF-479E-AC8A-626EC6755E56}" srcOrd="1" destOrd="0" presId="urn:microsoft.com/office/officeart/2005/8/layout/orgChart1"/>
    <dgm:cxn modelId="{1438E6DC-3314-4986-BA2E-4B1D9742083A}" type="presParOf" srcId="{78959A0F-D5DF-479E-AC8A-626EC6755E56}" destId="{B433857C-052D-4302-B950-A073DA7BB524}" srcOrd="0" destOrd="0" presId="urn:microsoft.com/office/officeart/2005/8/layout/orgChart1"/>
    <dgm:cxn modelId="{56B4A13E-D0B2-4010-BD39-FC9E8C2E920D}" type="presParOf" srcId="{78959A0F-D5DF-479E-AC8A-626EC6755E56}" destId="{658173FA-B3C4-4BB5-AF25-4D113675662A}" srcOrd="1" destOrd="0" presId="urn:microsoft.com/office/officeart/2005/8/layout/orgChart1"/>
    <dgm:cxn modelId="{25D4F2C5-CA41-4B84-99D5-C638BFD5CBB6}" type="presParOf" srcId="{658173FA-B3C4-4BB5-AF25-4D113675662A}" destId="{64B6753E-4E83-438E-A9CC-31A0206795DD}" srcOrd="0" destOrd="0" presId="urn:microsoft.com/office/officeart/2005/8/layout/orgChart1"/>
    <dgm:cxn modelId="{73585FB5-737D-4B5F-A788-BD33E1CF0B37}" type="presParOf" srcId="{64B6753E-4E83-438E-A9CC-31A0206795DD}" destId="{8A6DD192-D2E4-460C-98CD-F6270979C72F}" srcOrd="0" destOrd="0" presId="urn:microsoft.com/office/officeart/2005/8/layout/orgChart1"/>
    <dgm:cxn modelId="{A725A763-EBAB-4FA5-9778-33699863D4AC}" type="presParOf" srcId="{64B6753E-4E83-438E-A9CC-31A0206795DD}" destId="{3CC4CB49-6BFE-411A-B038-E3FCD2797BAF}" srcOrd="1" destOrd="0" presId="urn:microsoft.com/office/officeart/2005/8/layout/orgChart1"/>
    <dgm:cxn modelId="{9BA9B357-9B89-4912-A996-946DC559AD1C}" type="presParOf" srcId="{658173FA-B3C4-4BB5-AF25-4D113675662A}" destId="{F5973F32-A48C-482D-AA36-6FD062C3E898}" srcOrd="1" destOrd="0" presId="urn:microsoft.com/office/officeart/2005/8/layout/orgChart1"/>
    <dgm:cxn modelId="{D16D7551-4195-4DBE-938A-D5DF480A9174}" type="presParOf" srcId="{658173FA-B3C4-4BB5-AF25-4D113675662A}" destId="{15316119-19E5-4B22-A16F-D4055897A1CD}" srcOrd="2" destOrd="0" presId="urn:microsoft.com/office/officeart/2005/8/layout/orgChart1"/>
    <dgm:cxn modelId="{8A8391F6-57AA-4F79-AFA6-2C3F28F17C93}" type="presParOf" srcId="{78959A0F-D5DF-479E-AC8A-626EC6755E56}" destId="{8EA4F984-F29E-491B-BFA5-EF991F9FCD43}" srcOrd="2" destOrd="0" presId="urn:microsoft.com/office/officeart/2005/8/layout/orgChart1"/>
    <dgm:cxn modelId="{2C125872-60BA-4B39-BDAC-AC4694E7511A}" type="presParOf" srcId="{78959A0F-D5DF-479E-AC8A-626EC6755E56}" destId="{F8AF61E5-D1FF-47B3-83D4-BECA9C77CAB8}" srcOrd="3" destOrd="0" presId="urn:microsoft.com/office/officeart/2005/8/layout/orgChart1"/>
    <dgm:cxn modelId="{F434BB01-20A3-4791-ACC6-608CBA197056}" type="presParOf" srcId="{F8AF61E5-D1FF-47B3-83D4-BECA9C77CAB8}" destId="{3DACE9EA-43F7-4C3A-9B86-EADAB552E9EB}" srcOrd="0" destOrd="0" presId="urn:microsoft.com/office/officeart/2005/8/layout/orgChart1"/>
    <dgm:cxn modelId="{D831A06B-14C3-4D0B-B5FB-F4D3F3164E95}" type="presParOf" srcId="{3DACE9EA-43F7-4C3A-9B86-EADAB552E9EB}" destId="{387BFEA5-F0DD-4091-AF08-19A0EF4FD7BA}" srcOrd="0" destOrd="0" presId="urn:microsoft.com/office/officeart/2005/8/layout/orgChart1"/>
    <dgm:cxn modelId="{4631E33B-E17D-40BD-954F-7E1C0624472F}" type="presParOf" srcId="{3DACE9EA-43F7-4C3A-9B86-EADAB552E9EB}" destId="{8FA7178C-E24E-4DE7-A3B8-1F173E684CD9}" srcOrd="1" destOrd="0" presId="urn:microsoft.com/office/officeart/2005/8/layout/orgChart1"/>
    <dgm:cxn modelId="{ADEB35D8-FBAE-4104-B586-4FD708C4D3F9}" type="presParOf" srcId="{F8AF61E5-D1FF-47B3-83D4-BECA9C77CAB8}" destId="{34F4C865-0282-41F5-AEAD-E37D4E4DC286}" srcOrd="1" destOrd="0" presId="urn:microsoft.com/office/officeart/2005/8/layout/orgChart1"/>
    <dgm:cxn modelId="{DBAF003C-05F7-4501-B841-B4222729FED8}" type="presParOf" srcId="{F8AF61E5-D1FF-47B3-83D4-BECA9C77CAB8}" destId="{37BCAF5B-F7AD-4B75-A58F-4C68AED13A4D}" srcOrd="2" destOrd="0" presId="urn:microsoft.com/office/officeart/2005/8/layout/orgChart1"/>
    <dgm:cxn modelId="{14957860-69C7-41D6-A256-B7F8EA642831}" type="presParOf" srcId="{78959A0F-D5DF-479E-AC8A-626EC6755E56}" destId="{7BA5EA1E-6CCE-4D57-8E30-B755AAF19AEF}" srcOrd="4" destOrd="0" presId="urn:microsoft.com/office/officeart/2005/8/layout/orgChart1"/>
    <dgm:cxn modelId="{A7EEAB3D-0940-46A7-A843-64679B6DD3F9}" type="presParOf" srcId="{78959A0F-D5DF-479E-AC8A-626EC6755E56}" destId="{E6BA0605-20AD-44F3-93BB-CC47CD805EA0}" srcOrd="5" destOrd="0" presId="urn:microsoft.com/office/officeart/2005/8/layout/orgChart1"/>
    <dgm:cxn modelId="{74A4F7AF-55EE-4F2B-ADC7-AA964439E30F}" type="presParOf" srcId="{E6BA0605-20AD-44F3-93BB-CC47CD805EA0}" destId="{324BA267-25D7-4CD7-B962-7A7AF3E79F04}" srcOrd="0" destOrd="0" presId="urn:microsoft.com/office/officeart/2005/8/layout/orgChart1"/>
    <dgm:cxn modelId="{677EFC44-771F-41BF-8229-326E79C80665}" type="presParOf" srcId="{324BA267-25D7-4CD7-B962-7A7AF3E79F04}" destId="{FBA6A881-33C1-4E01-8A81-CE92DEB6BCAC}" srcOrd="0" destOrd="0" presId="urn:microsoft.com/office/officeart/2005/8/layout/orgChart1"/>
    <dgm:cxn modelId="{43551D0B-A4E4-49B6-A762-E6DD617E78AE}" type="presParOf" srcId="{324BA267-25D7-4CD7-B962-7A7AF3E79F04}" destId="{A6DF51FF-723D-4092-A310-58F9F35275EB}" srcOrd="1" destOrd="0" presId="urn:microsoft.com/office/officeart/2005/8/layout/orgChart1"/>
    <dgm:cxn modelId="{A6EF9567-8062-4BF9-A932-75975306B7D7}" type="presParOf" srcId="{E6BA0605-20AD-44F3-93BB-CC47CD805EA0}" destId="{6E6F90ED-98E6-4EBA-BBFC-8D90194F0D47}" srcOrd="1" destOrd="0" presId="urn:microsoft.com/office/officeart/2005/8/layout/orgChart1"/>
    <dgm:cxn modelId="{76C89E7D-CB76-433B-9BA3-DA397FC7FF75}" type="presParOf" srcId="{E6BA0605-20AD-44F3-93BB-CC47CD805EA0}" destId="{C938D92D-4720-46AE-BC0D-3298E4D1203A}" srcOrd="2" destOrd="0" presId="urn:microsoft.com/office/officeart/2005/8/layout/orgChart1"/>
    <dgm:cxn modelId="{7A42E6A7-AB1C-4517-884C-1895D02A9599}" type="presParOf" srcId="{78959A0F-D5DF-479E-AC8A-626EC6755E56}" destId="{586B38FB-CE49-4858-991C-0E3721F4FC94}" srcOrd="6" destOrd="0" presId="urn:microsoft.com/office/officeart/2005/8/layout/orgChart1"/>
    <dgm:cxn modelId="{46043354-1793-47F9-A6CC-8D518247074E}" type="presParOf" srcId="{78959A0F-D5DF-479E-AC8A-626EC6755E56}" destId="{C6C9288A-31F1-4563-97C4-3842A8F467BE}" srcOrd="7" destOrd="0" presId="urn:microsoft.com/office/officeart/2005/8/layout/orgChart1"/>
    <dgm:cxn modelId="{5EBB1901-A727-4DEF-8828-48B56A283409}" type="presParOf" srcId="{C6C9288A-31F1-4563-97C4-3842A8F467BE}" destId="{A3BFC66D-6284-49A6-A384-998CAF9C43B8}" srcOrd="0" destOrd="0" presId="urn:microsoft.com/office/officeart/2005/8/layout/orgChart1"/>
    <dgm:cxn modelId="{569C2325-8D42-4F65-BE80-1CBD3E2118AF}" type="presParOf" srcId="{A3BFC66D-6284-49A6-A384-998CAF9C43B8}" destId="{C15F5787-2AA8-4C62-858D-FA1B03B2337C}" srcOrd="0" destOrd="0" presId="urn:microsoft.com/office/officeart/2005/8/layout/orgChart1"/>
    <dgm:cxn modelId="{3DCECA51-B938-4457-BAF8-487C2B878462}" type="presParOf" srcId="{A3BFC66D-6284-49A6-A384-998CAF9C43B8}" destId="{2B0A7170-2B54-4F8B-80C8-7FA7D42FB9D3}" srcOrd="1" destOrd="0" presId="urn:microsoft.com/office/officeart/2005/8/layout/orgChart1"/>
    <dgm:cxn modelId="{FC237A99-C32F-4A19-8D50-55E48E1B567D}" type="presParOf" srcId="{C6C9288A-31F1-4563-97C4-3842A8F467BE}" destId="{2A86609E-3586-441A-9F56-CB2E1B7497C5}" srcOrd="1" destOrd="0" presId="urn:microsoft.com/office/officeart/2005/8/layout/orgChart1"/>
    <dgm:cxn modelId="{B156279E-8D00-431D-A149-A648E748DF8F}" type="presParOf" srcId="{C6C9288A-31F1-4563-97C4-3842A8F467BE}" destId="{C2381D6B-8FBD-4A67-846F-CFDFEC30CEA0}" srcOrd="2" destOrd="0" presId="urn:microsoft.com/office/officeart/2005/8/layout/orgChart1"/>
    <dgm:cxn modelId="{8B729847-6E0B-459B-931B-3DF1F06C9868}" type="presParOf" srcId="{260695E0-25DA-4E2E-8867-E2CBBBC2D92B}" destId="{72C91194-815C-47C2-A6E0-E1EF8B3BC0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6B38FB-CE49-4858-991C-0E3721F4FC94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5EA1E-6CCE-4D57-8E30-B755AAF19AEF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4F984-F29E-491B-BFA5-EF991F9FCD43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3857C-052D-4302-B950-A073DA7BB524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1A446-99DD-44AC-B4FE-E568F6B27B7E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 Page (P1)</a:t>
          </a:r>
        </a:p>
      </dsp:txBody>
      <dsp:txXfrm>
        <a:off x="2151329" y="884036"/>
        <a:ext cx="1183741" cy="591870"/>
      </dsp:txXfrm>
    </dsp:sp>
    <dsp:sp modelId="{8A6DD192-D2E4-460C-98CD-F6270979C72F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Things to do (P2)</a:t>
          </a:r>
        </a:p>
      </dsp:txBody>
      <dsp:txXfrm>
        <a:off x="2837" y="1724492"/>
        <a:ext cx="1183741" cy="591870"/>
      </dsp:txXfrm>
    </dsp:sp>
    <dsp:sp modelId="{387BFEA5-F0DD-4091-AF08-19A0EF4FD7BA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Accommodation (P3)</a:t>
          </a:r>
        </a:p>
      </dsp:txBody>
      <dsp:txXfrm>
        <a:off x="1435165" y="1724492"/>
        <a:ext cx="1183741" cy="591870"/>
      </dsp:txXfrm>
    </dsp:sp>
    <dsp:sp modelId="{FBA6A881-33C1-4E01-8A81-CE92DEB6BCAC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Gallery (P4)</a:t>
          </a:r>
        </a:p>
      </dsp:txBody>
      <dsp:txXfrm>
        <a:off x="2867492" y="1724492"/>
        <a:ext cx="1183741" cy="591870"/>
      </dsp:txXfrm>
    </dsp:sp>
    <dsp:sp modelId="{C15F5787-2AA8-4C62-858D-FA1B03B2337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Newsletter (P5)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143</TotalTime>
  <Pages>9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Wang</dc:creator>
  <cp:keywords/>
  <dc:description/>
  <cp:lastModifiedBy>Ji Wang</cp:lastModifiedBy>
  <cp:revision>52</cp:revision>
  <dcterms:created xsi:type="dcterms:W3CDTF">2016-09-23T05:49:00Z</dcterms:created>
  <dcterms:modified xsi:type="dcterms:W3CDTF">2016-09-23T11:37:00Z</dcterms:modified>
</cp:coreProperties>
</file>